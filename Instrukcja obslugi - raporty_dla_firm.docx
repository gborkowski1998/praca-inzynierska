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E3A20" w14:textId="77777777" w:rsidR="00021C04" w:rsidRPr="00F64477" w:rsidRDefault="00714AA5">
      <w:pPr>
        <w:rPr>
          <w:lang w:val="pl-PL"/>
        </w:rPr>
      </w:pPr>
      <w:r w:rsidRPr="00F64477">
        <w:rPr>
          <w:noProof/>
          <w:lang w:val="pl-PL"/>
        </w:rPr>
        <w:drawing>
          <wp:anchor distT="0" distB="0" distL="114300" distR="114300" simplePos="0" relativeHeight="251658240" behindDoc="1" locked="0" layoutInCell="1" allowOverlap="1" wp14:anchorId="3615A98A" wp14:editId="7815F06A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45"/>
      </w:tblGrid>
      <w:tr w:rsidR="00021C04" w:rsidRPr="00F64477" w14:paraId="58EE8047" w14:textId="77777777" w:rsidTr="00745C53">
        <w:trPr>
          <w:trHeight w:val="14130"/>
        </w:trPr>
        <w:tc>
          <w:tcPr>
            <w:tcW w:w="12229" w:type="dxa"/>
          </w:tcPr>
          <w:p w14:paraId="35D8CAF2" w14:textId="77777777" w:rsidR="00021C04" w:rsidRPr="00F64477" w:rsidRDefault="00D76AB2" w:rsidP="00745C53">
            <w:pPr>
              <w:ind w:left="720"/>
              <w:jc w:val="right"/>
              <w:rPr>
                <w:lang w:val="pl-PL"/>
              </w:rPr>
            </w:pPr>
            <w:r w:rsidRPr="00F64477">
              <w:rPr>
                <w:noProof/>
                <w:lang w:val="pl-PL"/>
              </w:rPr>
              <mc:AlternateContent>
                <mc:Choice Requires="wpg">
                  <w:drawing>
                    <wp:inline distT="0" distB="0" distL="0" distR="0" wp14:anchorId="7CB5182D" wp14:editId="3F806F3F">
                      <wp:extent cx="6824821" cy="8676011"/>
                      <wp:effectExtent l="0" t="0" r="0" b="0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1" cy="8676011"/>
                                <a:chOff x="112428" y="2300564"/>
                                <a:chExt cx="6824821" cy="8676011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8" y="9907870"/>
                                  <a:ext cx="5600700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127FCB6" w14:textId="7B76C766" w:rsidR="00D76AB2" w:rsidRPr="00745C53" w:rsidRDefault="008F2D78" w:rsidP="00D76AB2">
                                    <w:pPr>
                                      <w:pStyle w:val="Nagwek1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Data Solutions – Grzegorz Borkowski</w:t>
                                    </w:r>
                                  </w:p>
                                  <w:p w14:paraId="0616A0CC" w14:textId="48273E34" w:rsidR="00D76AB2" w:rsidRPr="00745C53" w:rsidRDefault="008F2D78" w:rsidP="00D76AB2">
                                    <w:pPr>
                                      <w:pStyle w:val="Nagwek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13.11.2023r.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064CF87" w14:textId="2B06F65F" w:rsidR="00D76AB2" w:rsidRPr="008F2D78" w:rsidRDefault="008F2D78" w:rsidP="00104080">
                                    <w:pPr>
                                      <w:pStyle w:val="Tytu"/>
                                      <w:ind w:left="0"/>
                                      <w:jc w:val="right"/>
                                      <w:rPr>
                                        <w:lang w:val="pl-PL"/>
                                      </w:rPr>
                                    </w:pPr>
                                    <w:r w:rsidRPr="008F2D78">
                                      <w:rPr>
                                        <w:lang w:val="pl-PL"/>
                                      </w:rPr>
                                      <w:t>Instrukcja obsługi</w:t>
                                    </w:r>
                                  </w:p>
                                  <w:p w14:paraId="22789C0C" w14:textId="77777777" w:rsidR="008F2D78" w:rsidRPr="008F2D78" w:rsidRDefault="008F2D78" w:rsidP="008F2D78">
                                    <w:pPr>
                                      <w:pStyle w:val="Podtytu"/>
                                      <w:ind w:left="0"/>
                                      <w:rPr>
                                        <w:color w:val="595959" w:themeColor="text1" w:themeTint="A6"/>
                                        <w:lang w:val="pl-PL"/>
                                      </w:rPr>
                                    </w:pPr>
                                  </w:p>
                                  <w:p w14:paraId="4D88EABD" w14:textId="563DF8A4" w:rsidR="00D76AB2" w:rsidRPr="008F2D78" w:rsidRDefault="008F2D78" w:rsidP="00104080">
                                    <w:pPr>
                                      <w:pStyle w:val="Podtytu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  <w:lang w:val="pl-PL"/>
                                      </w:rPr>
                                    </w:pPr>
                                    <w:r w:rsidRPr="008F2D78">
                                      <w:rPr>
                                        <w:color w:val="595959" w:themeColor="text1" w:themeTint="A6"/>
                                        <w:lang w:val="pl-PL"/>
                                      </w:rPr>
                                      <w:t>Raporty dla firm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B5182D" id="Group 9" o:spid="_x0000_s1026" alt="Title and text&#10;" style="width:537.4pt;height:683.15pt;mso-position-horizontal-relative:char;mso-position-vertical-relative:line" coordorigin="1124,23005" coordsize="68248,86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99078;width:56007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5127FCB6" w14:textId="7B76C766" w:rsidR="00D76AB2" w:rsidRPr="00745C53" w:rsidRDefault="008F2D78" w:rsidP="00D76AB2">
                              <w:pPr>
                                <w:pStyle w:val="Nagwek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Data Solutions – Grzegorz Borkowski</w:t>
                              </w:r>
                            </w:p>
                            <w:p w14:paraId="0616A0CC" w14:textId="48273E34" w:rsidR="00D76AB2" w:rsidRPr="00745C53" w:rsidRDefault="008F2D78" w:rsidP="00D76AB2">
                              <w:pPr>
                                <w:pStyle w:val="Nagwek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13.11.2023r.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4064CF87" w14:textId="2B06F65F" w:rsidR="00D76AB2" w:rsidRPr="008F2D78" w:rsidRDefault="008F2D78" w:rsidP="00104080">
                              <w:pPr>
                                <w:pStyle w:val="Tytu"/>
                                <w:ind w:left="0"/>
                                <w:jc w:val="right"/>
                                <w:rPr>
                                  <w:lang w:val="pl-PL"/>
                                </w:rPr>
                              </w:pPr>
                              <w:r w:rsidRPr="008F2D78">
                                <w:rPr>
                                  <w:lang w:val="pl-PL"/>
                                </w:rPr>
                                <w:t>Instrukcja obsługi</w:t>
                              </w:r>
                            </w:p>
                            <w:p w14:paraId="22789C0C" w14:textId="77777777" w:rsidR="008F2D78" w:rsidRPr="008F2D78" w:rsidRDefault="008F2D78" w:rsidP="008F2D78">
                              <w:pPr>
                                <w:pStyle w:val="Podtytu"/>
                                <w:ind w:left="0"/>
                                <w:rPr>
                                  <w:color w:val="595959" w:themeColor="text1" w:themeTint="A6"/>
                                  <w:lang w:val="pl-PL"/>
                                </w:rPr>
                              </w:pPr>
                            </w:p>
                            <w:p w14:paraId="4D88EABD" w14:textId="563DF8A4" w:rsidR="00D76AB2" w:rsidRPr="008F2D78" w:rsidRDefault="008F2D78" w:rsidP="00104080">
                              <w:pPr>
                                <w:pStyle w:val="Podtytu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  <w:lang w:val="pl-PL"/>
                                </w:rPr>
                              </w:pPr>
                              <w:r w:rsidRPr="008F2D78">
                                <w:rPr>
                                  <w:color w:val="595959" w:themeColor="text1" w:themeTint="A6"/>
                                  <w:lang w:val="pl-PL"/>
                                </w:rPr>
                                <w:t>Raporty dla firm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:rsidRPr="00F64477" w14:paraId="57543DA4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50BBFFE1" w14:textId="77777777" w:rsidR="00A1111B" w:rsidRPr="00F64477" w:rsidRDefault="00A1111B" w:rsidP="00A1111B">
            <w:pPr>
              <w:ind w:left="720"/>
              <w:jc w:val="right"/>
              <w:rPr>
                <w:lang w:val="pl-PL"/>
              </w:rPr>
            </w:pPr>
          </w:p>
        </w:tc>
      </w:tr>
    </w:tbl>
    <w:p w14:paraId="55CDB3CA" w14:textId="77777777" w:rsidR="00745C53" w:rsidRPr="00F64477" w:rsidRDefault="00745C53">
      <w:pPr>
        <w:rPr>
          <w:lang w:val="pl-PL"/>
        </w:rPr>
      </w:pPr>
    </w:p>
    <w:p w14:paraId="4F7725D9" w14:textId="77777777" w:rsidR="000B4502" w:rsidRPr="00F64477" w:rsidRDefault="000B4502">
      <w:pPr>
        <w:rPr>
          <w:lang w:val="pl-PL"/>
        </w:rPr>
      </w:pPr>
    </w:p>
    <w:tbl>
      <w:tblPr>
        <w:tblW w:w="12185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4477"/>
        <w:gridCol w:w="1778"/>
        <w:gridCol w:w="5930"/>
      </w:tblGrid>
      <w:tr w:rsidR="002429DD" w:rsidRPr="00F64477" w14:paraId="15DAF1B4" w14:textId="77777777" w:rsidTr="002429DD">
        <w:trPr>
          <w:trHeight w:val="2970"/>
        </w:trPr>
        <w:tc>
          <w:tcPr>
            <w:tcW w:w="6490" w:type="dxa"/>
            <w:gridSpan w:val="2"/>
          </w:tcPr>
          <w:p w14:paraId="28F3CB07" w14:textId="4627677F" w:rsidR="00515218" w:rsidRPr="00F64477" w:rsidRDefault="002429DD" w:rsidP="000B4502">
            <w:pPr>
              <w:rPr>
                <w:lang w:val="pl-PL"/>
              </w:rPr>
            </w:pPr>
            <w:r w:rsidRPr="00F64477">
              <w:rPr>
                <w:noProof/>
                <w:lang w:val="pl-PL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02CBDCA4" wp14:editId="3575AC8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1403985</wp:posOffset>
                      </wp:positionV>
                      <wp:extent cx="2686050" cy="1514475"/>
                      <wp:effectExtent l="0" t="0" r="0" b="9525"/>
                      <wp:wrapNone/>
                      <wp:docPr id="1647484785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86050" cy="1514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B29B611" w14:textId="77777777" w:rsidR="00592983" w:rsidRPr="00592983" w:rsidRDefault="00592983" w:rsidP="00592983">
                                  <w:pPr>
                                    <w:pStyle w:val="Nagwek3"/>
                                    <w:rPr>
                                      <w:lang w:val="pl-PL"/>
                                    </w:rPr>
                                  </w:pPr>
                                  <w:r w:rsidRPr="00592983">
                                    <w:rPr>
                                      <w:lang w:val="pl-PL"/>
                                    </w:rPr>
                                    <w:t>Etap 1: Rozpakuj pliki</w:t>
                                  </w:r>
                                </w:p>
                                <w:p w14:paraId="7A3A830A" w14:textId="33744226" w:rsidR="00592983" w:rsidRPr="00592983" w:rsidRDefault="00592983" w:rsidP="00592983">
                                  <w:pPr>
                                    <w:pStyle w:val="Nagwek3"/>
                                    <w:rPr>
                                      <w:lang w:val="pl-PL"/>
                                    </w:rPr>
                                  </w:pPr>
                                  <w:r w:rsidRPr="00592983">
                                    <w:rPr>
                                      <w:lang w:val="pl-PL"/>
                                    </w:rPr>
                                    <w:t xml:space="preserve">Etap 2: </w:t>
                                  </w:r>
                                  <w:r>
                                    <w:rPr>
                                      <w:lang w:val="pl-PL"/>
                                    </w:rPr>
                                    <w:t>Zai</w:t>
                                  </w:r>
                                  <w:r w:rsidRPr="00592983">
                                    <w:rPr>
                                      <w:lang w:val="pl-PL"/>
                                    </w:rPr>
                                    <w:t>nstaluj Microsoft Power BI</w:t>
                                  </w:r>
                                </w:p>
                                <w:p w14:paraId="31C200CF" w14:textId="77777777" w:rsidR="00592983" w:rsidRPr="00592983" w:rsidRDefault="00592983" w:rsidP="00592983">
                                  <w:pPr>
                                    <w:pStyle w:val="Nagwek3"/>
                                    <w:rPr>
                                      <w:lang w:val="pl-PL"/>
                                    </w:rPr>
                                  </w:pPr>
                                  <w:r w:rsidRPr="00592983">
                                    <w:rPr>
                                      <w:lang w:val="pl-PL"/>
                                    </w:rPr>
                                    <w:t>Etap 3: Przygotuj dane</w:t>
                                  </w:r>
                                </w:p>
                                <w:p w14:paraId="00C92878" w14:textId="7AA5C782" w:rsidR="002429DD" w:rsidRPr="00F64477" w:rsidRDefault="00592983" w:rsidP="00592983">
                                  <w:pPr>
                                    <w:pStyle w:val="Nagwek3"/>
                                    <w:rPr>
                                      <w:lang w:val="pl-PL"/>
                                    </w:rPr>
                                  </w:pPr>
                                  <w:r w:rsidRPr="00592983">
                                    <w:rPr>
                                      <w:lang w:val="pl-PL"/>
                                    </w:rPr>
                                    <w:t>Etap 4: Zmodyfikuj skojarzony plik w programie Microsoft Power BI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CBDCA4" id="Text Box 11" o:spid="_x0000_s1029" type="#_x0000_t202" style="position:absolute;margin-left:-.25pt;margin-top:110.55pt;width:211.5pt;height:119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" fillcolor="white [3201]" stroked="f" strokeweight=".5pt">
                      <v:textbox>
                        <w:txbxContent>
                          <w:p w14:paraId="2B29B611" w14:textId="77777777" w:rsidR="00592983" w:rsidRPr="00592983" w:rsidRDefault="00592983" w:rsidP="00592983">
                            <w:pPr>
                              <w:pStyle w:val="Nagwek3"/>
                              <w:rPr>
                                <w:lang w:val="pl-PL"/>
                              </w:rPr>
                            </w:pPr>
                            <w:r w:rsidRPr="00592983">
                              <w:rPr>
                                <w:lang w:val="pl-PL"/>
                              </w:rPr>
                              <w:t>Etap 1: Rozpakuj pliki</w:t>
                            </w:r>
                          </w:p>
                          <w:p w14:paraId="7A3A830A" w14:textId="33744226" w:rsidR="00592983" w:rsidRPr="00592983" w:rsidRDefault="00592983" w:rsidP="00592983">
                            <w:pPr>
                              <w:pStyle w:val="Nagwek3"/>
                              <w:rPr>
                                <w:lang w:val="pl-PL"/>
                              </w:rPr>
                            </w:pPr>
                            <w:r w:rsidRPr="00592983">
                              <w:rPr>
                                <w:lang w:val="pl-PL"/>
                              </w:rPr>
                              <w:t xml:space="preserve">Etap 2: </w:t>
                            </w:r>
                            <w:r>
                              <w:rPr>
                                <w:lang w:val="pl-PL"/>
                              </w:rPr>
                              <w:t>Zai</w:t>
                            </w:r>
                            <w:r w:rsidRPr="00592983">
                              <w:rPr>
                                <w:lang w:val="pl-PL"/>
                              </w:rPr>
                              <w:t>nstaluj Microsoft Power BI</w:t>
                            </w:r>
                          </w:p>
                          <w:p w14:paraId="31C200CF" w14:textId="77777777" w:rsidR="00592983" w:rsidRPr="00592983" w:rsidRDefault="00592983" w:rsidP="00592983">
                            <w:pPr>
                              <w:pStyle w:val="Nagwek3"/>
                              <w:rPr>
                                <w:lang w:val="pl-PL"/>
                              </w:rPr>
                            </w:pPr>
                            <w:r w:rsidRPr="00592983">
                              <w:rPr>
                                <w:lang w:val="pl-PL"/>
                              </w:rPr>
                              <w:t>Etap 3: Przygotuj dane</w:t>
                            </w:r>
                          </w:p>
                          <w:p w14:paraId="00C92878" w14:textId="7AA5C782" w:rsidR="002429DD" w:rsidRPr="00F64477" w:rsidRDefault="00592983" w:rsidP="00592983">
                            <w:pPr>
                              <w:pStyle w:val="Nagwek3"/>
                              <w:rPr>
                                <w:lang w:val="pl-PL"/>
                              </w:rPr>
                            </w:pPr>
                            <w:r w:rsidRPr="00592983">
                              <w:rPr>
                                <w:lang w:val="pl-PL"/>
                              </w:rPr>
                              <w:t>Etap 4: Zmodyfikuj skojarzony plik w programie Microsoft Power BI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15218" w:rsidRPr="00F64477">
              <w:rPr>
                <w:noProof/>
                <w:lang w:val="pl-PL"/>
              </w:rPr>
              <mc:AlternateContent>
                <mc:Choice Requires="wps">
                  <w:drawing>
                    <wp:inline distT="0" distB="0" distL="0" distR="0" wp14:anchorId="64AECDDD" wp14:editId="1984A5B9">
                      <wp:extent cx="3674553" cy="1389380"/>
                      <wp:effectExtent l="0" t="0" r="0" b="1270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4553" cy="13893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CCA11BE" w14:textId="5FCC31EE" w:rsidR="00515218" w:rsidRPr="00F64477" w:rsidRDefault="008F2D78" w:rsidP="008F2D78">
                                  <w:pPr>
                                    <w:pStyle w:val="Tytu"/>
                                    <w:rPr>
                                      <w:color w:val="44546A" w:themeColor="text2"/>
                                      <w:lang w:val="pl-PL"/>
                                    </w:rPr>
                                  </w:pPr>
                                  <w:r w:rsidRPr="00F64477">
                                    <w:rPr>
                                      <w:color w:val="44546A" w:themeColor="text2"/>
                                      <w:lang w:val="pl-PL"/>
                                    </w:rPr>
                                    <w:t>Raporty dla firm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AECDDD" id="Text Box 10" o:spid="_x0000_s1030" type="#_x0000_t202" style="width:289.35pt;height:10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" filled="f" stroked="f" strokeweight=".5pt">
                      <v:textbox>
                        <w:txbxContent>
                          <w:p w14:paraId="3CCA11BE" w14:textId="5FCC31EE" w:rsidR="00515218" w:rsidRPr="00F64477" w:rsidRDefault="008F2D78" w:rsidP="008F2D78">
                            <w:pPr>
                              <w:pStyle w:val="Tytu"/>
                              <w:rPr>
                                <w:color w:val="44546A" w:themeColor="text2"/>
                                <w:lang w:val="pl-PL"/>
                              </w:rPr>
                            </w:pPr>
                            <w:r w:rsidRPr="00F64477">
                              <w:rPr>
                                <w:color w:val="44546A" w:themeColor="text2"/>
                                <w:lang w:val="pl-PL"/>
                              </w:rPr>
                              <w:t>Raporty dla firm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695" w:type="dxa"/>
          </w:tcPr>
          <w:p w14:paraId="2BC0932D" w14:textId="06BCFF64" w:rsidR="00515218" w:rsidRPr="00F64477" w:rsidRDefault="009974AB" w:rsidP="000B4502">
            <w:pPr>
              <w:rPr>
                <w:lang w:val="pl-PL"/>
              </w:rPr>
            </w:pPr>
            <w:r w:rsidRPr="00F64477">
              <w:rPr>
                <w:noProof/>
                <w:lang w:val="pl-PL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E0915EA" wp14:editId="7011C1FF">
                      <wp:simplePos x="0" y="0"/>
                      <wp:positionH relativeFrom="column">
                        <wp:posOffset>-1127125</wp:posOffset>
                      </wp:positionH>
                      <wp:positionV relativeFrom="paragraph">
                        <wp:posOffset>1413510</wp:posOffset>
                      </wp:positionV>
                      <wp:extent cx="4676775" cy="5857875"/>
                      <wp:effectExtent l="0" t="0" r="9525" b="952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76775" cy="5857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E7E0EB" w14:textId="7CBB2EF2" w:rsidR="00592983" w:rsidRPr="003C436D" w:rsidRDefault="00592983" w:rsidP="008F2D78">
                                  <w:pPr>
                                    <w:rPr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lang w:val="pl-PL"/>
                                    </w:rPr>
                                    <w:t>Etap 1: Wyodrębnij pliki z archiwum „Raport_firmy.zip”.</w:t>
                                  </w:r>
                                </w:p>
                                <w:p w14:paraId="17BB5937" w14:textId="3ABAE55C" w:rsidR="00592983" w:rsidRPr="003C436D" w:rsidRDefault="00592983" w:rsidP="008F2D78">
                                  <w:pPr>
                                    <w:rPr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lang w:val="pl-PL"/>
                                    </w:rPr>
                                    <w:t xml:space="preserve">Etap 2: Zainstaluj oprogramowanie Microsoft Power BI, dostępne do pobrania ze strony Microsoft: </w:t>
                                  </w:r>
                                  <w:hyperlink r:id="rId6" w:history="1">
                                    <w:r w:rsidRPr="003C436D">
                                      <w:rPr>
                                        <w:rStyle w:val="Hipercze"/>
                                        <w:lang w:val="pl-PL"/>
                                      </w:rPr>
                                      <w:t>https://www.microsoft.com/pl-pl/download/details.aspx?id=58494</w:t>
                                    </w:r>
                                  </w:hyperlink>
                                </w:p>
                                <w:p w14:paraId="520583E5" w14:textId="75E6C25F" w:rsidR="00592983" w:rsidRPr="003C436D" w:rsidRDefault="00592983" w:rsidP="00592983">
                                  <w:pPr>
                                    <w:rPr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lang w:val="pl-PL"/>
                                    </w:rPr>
                                    <w:t xml:space="preserve">Etap 3: W przypadku korzystania z systemu Booksy, wyślij wiadomość e-mail na adres </w:t>
                                  </w:r>
                                  <w:hyperlink r:id="rId7" w:tgtFrame="_blank" w:history="1">
                                    <w:r w:rsidRPr="003C436D">
                                      <w:rPr>
                                        <w:rStyle w:val="Hipercze"/>
                                        <w:rFonts w:ascii="Arial" w:hAnsi="Arial" w:cs="Arial"/>
                                        <w:color w:val="1155CC"/>
                                        <w:shd w:val="clear" w:color="auto" w:fill="FFFFFF"/>
                                        <w:lang w:val="pl-PL"/>
                                      </w:rPr>
                                      <w:t>info.pl@booksy.com</w:t>
                                    </w:r>
                                  </w:hyperlink>
                                  <w:r w:rsidRPr="003C436D">
                                    <w:rPr>
                                      <w:lang w:val="pl-PL"/>
                                    </w:rPr>
                                    <w:t>. W treści zaznacz prośbę o przesłanie „bazy bookingów” w formie pliku Excel (o rozszerzeniu xlsx). Podaj również swój numer telefonu i zaznacz, że chcesz otrzymać hasło do pliku na ten numer.</w:t>
                                  </w:r>
                                </w:p>
                                <w:p w14:paraId="13927143" w14:textId="5FCBAAC6" w:rsidR="00592983" w:rsidRPr="003C436D" w:rsidRDefault="00592983" w:rsidP="00592983">
                                  <w:pPr>
                                    <w:rPr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lang w:val="pl-PL"/>
                                    </w:rPr>
                                    <w:t xml:space="preserve">W przypadku braku korzystania z systemu Booksy, dostosuj swoje dane do pliku „baza bookingów.xlsx” (wypełnij jedynie pola w kolumnach zaznaczonych kolorem </w:t>
                                  </w:r>
                                  <w:r w:rsidRPr="00484878">
                                    <w:rPr>
                                      <w:color w:val="70AD47" w:themeColor="accent6"/>
                                      <w:lang w:val="pl-PL"/>
                                    </w:rPr>
                                    <w:t>zielonym</w:t>
                                  </w:r>
                                  <w:r w:rsidRPr="003C436D">
                                    <w:rPr>
                                      <w:lang w:val="pl-PL"/>
                                    </w:rPr>
                                    <w:t>). Ostrzeżenie: nie zmieniaj pierwszego wiersza, ponieważ nazwy i kolejność kolumn są istotne.</w:t>
                                  </w:r>
                                </w:p>
                                <w:p w14:paraId="7DBE94D5" w14:textId="494343DE" w:rsidR="003C436D" w:rsidRPr="003C436D" w:rsidRDefault="003C436D" w:rsidP="003C436D">
                                  <w:pPr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>Etap 4: Konfiguracja Power BI w języku polskim:</w:t>
                                  </w:r>
                                </w:p>
                                <w:p w14:paraId="436E1373" w14:textId="3FB51942" w:rsidR="003C436D" w:rsidRPr="003C436D" w:rsidRDefault="003C436D" w:rsidP="003C436D">
                                  <w:pPr>
                                    <w:pStyle w:val="Akapitzlist"/>
                                    <w:numPr>
                                      <w:ilvl w:val="0"/>
                                      <w:numId w:val="4"/>
                                    </w:numPr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 xml:space="preserve">Otwórz plik </w:t>
                                  </w:r>
                                  <w:r w:rsidR="00484878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>z rozszerzeniem „</w:t>
                                  </w:r>
                                  <w:r w:rsidRPr="003C436D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>pbix”.</w:t>
                                  </w:r>
                                </w:p>
                                <w:p w14:paraId="0EE6ACE3" w14:textId="77777777" w:rsidR="003C436D" w:rsidRPr="003C436D" w:rsidRDefault="003C436D" w:rsidP="003C436D">
                                  <w:pPr>
                                    <w:pStyle w:val="Akapitzlist"/>
                                    <w:numPr>
                                      <w:ilvl w:val="0"/>
                                      <w:numId w:val="4"/>
                                    </w:numPr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>Przejdź do zakładki Plik -&gt; Opcje i ustawienia -&gt; Ustawienia źródeł danych, a następnie kliknij „Zmień źródło”.</w:t>
                                  </w:r>
                                </w:p>
                                <w:p w14:paraId="1CBFF333" w14:textId="77777777" w:rsidR="003C436D" w:rsidRPr="003C436D" w:rsidRDefault="003C436D" w:rsidP="003C436D">
                                  <w:pPr>
                                    <w:pStyle w:val="Akapitzlist"/>
                                    <w:numPr>
                                      <w:ilvl w:val="0"/>
                                      <w:numId w:val="4"/>
                                    </w:numPr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>Kliknij „Przeglądaj”, wskazując plik z własnymi danymi, a potem zatwierdź OK i zamknij, klikając „Zamknij”.</w:t>
                                  </w:r>
                                </w:p>
                                <w:p w14:paraId="2C1D651C" w14:textId="398775D3" w:rsidR="003C436D" w:rsidRPr="003C436D" w:rsidRDefault="003C436D" w:rsidP="003C436D">
                                  <w:pPr>
                                    <w:pStyle w:val="Akapitzlist"/>
                                    <w:numPr>
                                      <w:ilvl w:val="0"/>
                                      <w:numId w:val="4"/>
                                    </w:numPr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>Wciśnij „Zastosuj zmiany” – Raport powinien teraz prezentować Twoje dane!</w:t>
                                  </w:r>
                                </w:p>
                                <w:p w14:paraId="2C851F16" w14:textId="357B6E4C" w:rsidR="003C436D" w:rsidRPr="003C436D" w:rsidRDefault="003C436D" w:rsidP="003C436D">
                                  <w:pPr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>Etap 4: Konfiguracja Power BI w języku angielskim:</w:t>
                                  </w:r>
                                </w:p>
                                <w:p w14:paraId="32DA6552" w14:textId="77777777" w:rsidR="00484878" w:rsidRPr="003C436D" w:rsidRDefault="00484878" w:rsidP="00484878">
                                  <w:pPr>
                                    <w:pStyle w:val="Akapitzlist"/>
                                    <w:numPr>
                                      <w:ilvl w:val="0"/>
                                      <w:numId w:val="5"/>
                                    </w:numPr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 xml:space="preserve">Otwórz plik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>z rozszerzeniem „</w:t>
                                  </w:r>
                                  <w:r w:rsidRPr="003C436D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>pbix”.</w:t>
                                  </w:r>
                                </w:p>
                                <w:p w14:paraId="35001DEF" w14:textId="77777777" w:rsidR="003C436D" w:rsidRPr="00484878" w:rsidRDefault="003C436D" w:rsidP="003C436D">
                                  <w:pPr>
                                    <w:pStyle w:val="Akapitzlist"/>
                                    <w:numPr>
                                      <w:ilvl w:val="0"/>
                                      <w:numId w:val="5"/>
                                    </w:numPr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</w:rPr>
                                  </w:pPr>
                                  <w:r w:rsidRPr="00484878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</w:rPr>
                                    <w:t>Przejdź do zakładki File -&gt; Options and settings -&gt; Data source settings, a następnie kliknij “Change Source”.</w:t>
                                  </w:r>
                                </w:p>
                                <w:p w14:paraId="2656BD80" w14:textId="77777777" w:rsidR="003C436D" w:rsidRPr="003C436D" w:rsidRDefault="003C436D" w:rsidP="003C436D">
                                  <w:pPr>
                                    <w:pStyle w:val="Akapitzlist"/>
                                    <w:numPr>
                                      <w:ilvl w:val="0"/>
                                      <w:numId w:val="5"/>
                                    </w:numPr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>Kliknij „Browse”, wskazując plik z własnymi danymi, a potem zatwierdź OK i zamknij, klikając „Close”.</w:t>
                                  </w:r>
                                </w:p>
                                <w:p w14:paraId="65E2CE64" w14:textId="3E2126FD" w:rsidR="000B4502" w:rsidRPr="003C436D" w:rsidRDefault="003C436D" w:rsidP="003C436D">
                                  <w:pPr>
                                    <w:pStyle w:val="Akapitzlist"/>
                                    <w:numPr>
                                      <w:ilvl w:val="0"/>
                                      <w:numId w:val="5"/>
                                    </w:numPr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</w:pPr>
                                  <w:r w:rsidRPr="003C436D">
                                    <w:rPr>
                                      <w:rFonts w:ascii="Arial" w:hAnsi="Arial" w:cs="Arial"/>
                                      <w:color w:val="222222"/>
                                      <w:shd w:val="clear" w:color="auto" w:fill="FFFFFF"/>
                                      <w:lang w:val="pl-PL"/>
                                    </w:rPr>
                                    <w:t>Kliknij „Apply changes” – Raport powinien teraz prezentować Twoje dane!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0915EA" id="_x0000_s1031" type="#_x0000_t202" style="position:absolute;margin-left:-88.75pt;margin-top:111.3pt;width:368.25pt;height:461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" fillcolor="white [3201]" stroked="f" strokeweight=".5pt">
                      <v:textbox>
                        <w:txbxContent>
                          <w:p w14:paraId="50E7E0EB" w14:textId="7CBB2EF2" w:rsidR="00592983" w:rsidRPr="003C436D" w:rsidRDefault="00592983" w:rsidP="008F2D78">
                            <w:pPr>
                              <w:rPr>
                                <w:lang w:val="pl-PL"/>
                              </w:rPr>
                            </w:pPr>
                            <w:r w:rsidRPr="003C436D">
                              <w:rPr>
                                <w:lang w:val="pl-PL"/>
                              </w:rPr>
                              <w:t>Etap 1: Wyodrębnij pliki z archiwum „Raport_firmy.zip”.</w:t>
                            </w:r>
                          </w:p>
                          <w:p w14:paraId="17BB5937" w14:textId="3ABAE55C" w:rsidR="00592983" w:rsidRPr="003C436D" w:rsidRDefault="00592983" w:rsidP="008F2D78">
                            <w:pPr>
                              <w:rPr>
                                <w:lang w:val="pl-PL"/>
                              </w:rPr>
                            </w:pPr>
                            <w:r w:rsidRPr="003C436D">
                              <w:rPr>
                                <w:lang w:val="pl-PL"/>
                              </w:rPr>
                              <w:t xml:space="preserve">Etap 2: Zainstaluj oprogramowanie Microsoft Power BI, dostępne do pobrania ze strony Microsoft: </w:t>
                            </w:r>
                            <w:hyperlink r:id="rId8" w:history="1">
                              <w:r w:rsidRPr="003C436D">
                                <w:rPr>
                                  <w:rStyle w:val="Hipercze"/>
                                  <w:lang w:val="pl-PL"/>
                                </w:rPr>
                                <w:t>https://www.microsoft.com/pl-pl/download/details.aspx?id=58494</w:t>
                              </w:r>
                            </w:hyperlink>
                          </w:p>
                          <w:p w14:paraId="520583E5" w14:textId="75E6C25F" w:rsidR="00592983" w:rsidRPr="003C436D" w:rsidRDefault="00592983" w:rsidP="00592983">
                            <w:pPr>
                              <w:rPr>
                                <w:lang w:val="pl-PL"/>
                              </w:rPr>
                            </w:pPr>
                            <w:r w:rsidRPr="003C436D">
                              <w:rPr>
                                <w:lang w:val="pl-PL"/>
                              </w:rPr>
                              <w:t xml:space="preserve">Etap 3: W przypadku korzystania z systemu Booksy, wyślij wiadomość e-mail na adres </w:t>
                            </w:r>
                            <w:hyperlink r:id="rId9" w:tgtFrame="_blank" w:history="1">
                              <w:r w:rsidRPr="003C436D">
                                <w:rPr>
                                  <w:rStyle w:val="Hipercze"/>
                                  <w:rFonts w:ascii="Arial" w:hAnsi="Arial" w:cs="Arial"/>
                                  <w:color w:val="1155CC"/>
                                  <w:shd w:val="clear" w:color="auto" w:fill="FFFFFF"/>
                                  <w:lang w:val="pl-PL"/>
                                </w:rPr>
                                <w:t>info.pl@booksy.com</w:t>
                              </w:r>
                            </w:hyperlink>
                            <w:r w:rsidRPr="003C436D">
                              <w:rPr>
                                <w:lang w:val="pl-PL"/>
                              </w:rPr>
                              <w:t>. W treści zaznacz prośbę o przesłanie „bazy bookingów” w formie pliku Excel (o rozszerzeniu xlsx). Podaj również swój numer telefonu i zaznacz, że chcesz otrzymać hasło do pliku na ten numer.</w:t>
                            </w:r>
                          </w:p>
                          <w:p w14:paraId="13927143" w14:textId="5FCBAAC6" w:rsidR="00592983" w:rsidRPr="003C436D" w:rsidRDefault="00592983" w:rsidP="00592983">
                            <w:pPr>
                              <w:rPr>
                                <w:lang w:val="pl-PL"/>
                              </w:rPr>
                            </w:pPr>
                            <w:r w:rsidRPr="003C436D">
                              <w:rPr>
                                <w:lang w:val="pl-PL"/>
                              </w:rPr>
                              <w:t xml:space="preserve">W przypadku braku korzystania z systemu Booksy, dostosuj swoje dane do pliku „baza bookingów.xlsx” (wypełnij jedynie pola w kolumnach zaznaczonych kolorem </w:t>
                            </w:r>
                            <w:r w:rsidRPr="00484878">
                              <w:rPr>
                                <w:color w:val="70AD47" w:themeColor="accent6"/>
                                <w:lang w:val="pl-PL"/>
                              </w:rPr>
                              <w:t>zielonym</w:t>
                            </w:r>
                            <w:r w:rsidRPr="003C436D">
                              <w:rPr>
                                <w:lang w:val="pl-PL"/>
                              </w:rPr>
                              <w:t>). Ostrzeżenie: nie zmieniaj pierwszego wiersza, ponieważ nazwy i kolejność kolumn są istotne.</w:t>
                            </w:r>
                          </w:p>
                          <w:p w14:paraId="7DBE94D5" w14:textId="494343DE" w:rsidR="003C436D" w:rsidRPr="003C436D" w:rsidRDefault="003C436D" w:rsidP="003C436D">
                            <w:pP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</w:pPr>
                            <w:r w:rsidRPr="003C436D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>Etap 4: Konfiguracja Power BI w języku polskim:</w:t>
                            </w:r>
                          </w:p>
                          <w:p w14:paraId="436E1373" w14:textId="3FB51942" w:rsidR="003C436D" w:rsidRPr="003C436D" w:rsidRDefault="003C436D" w:rsidP="003C436D">
                            <w:pPr>
                              <w:pStyle w:val="Akapitzlist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</w:pPr>
                            <w:r w:rsidRPr="003C436D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 xml:space="preserve">Otwórz plik </w:t>
                            </w:r>
                            <w:r w:rsidR="00484878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>z rozszerzeniem „</w:t>
                            </w:r>
                            <w:r w:rsidRPr="003C436D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>pbix”.</w:t>
                            </w:r>
                          </w:p>
                          <w:p w14:paraId="0EE6ACE3" w14:textId="77777777" w:rsidR="003C436D" w:rsidRPr="003C436D" w:rsidRDefault="003C436D" w:rsidP="003C436D">
                            <w:pPr>
                              <w:pStyle w:val="Akapitzlist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</w:pPr>
                            <w:r w:rsidRPr="003C436D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>Przejdź do zakładki Plik -&gt; Opcje i ustawienia -&gt; Ustawienia źródeł danych, a następnie kliknij „Zmień źródło”.</w:t>
                            </w:r>
                          </w:p>
                          <w:p w14:paraId="1CBFF333" w14:textId="77777777" w:rsidR="003C436D" w:rsidRPr="003C436D" w:rsidRDefault="003C436D" w:rsidP="003C436D">
                            <w:pPr>
                              <w:pStyle w:val="Akapitzlist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</w:pPr>
                            <w:r w:rsidRPr="003C436D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>Kliknij „Przeglądaj”, wskazując plik z własnymi danymi, a potem zatwierdź OK i zamknij, klikając „Zamknij”.</w:t>
                            </w:r>
                          </w:p>
                          <w:p w14:paraId="2C1D651C" w14:textId="398775D3" w:rsidR="003C436D" w:rsidRPr="003C436D" w:rsidRDefault="003C436D" w:rsidP="003C436D">
                            <w:pPr>
                              <w:pStyle w:val="Akapitzlist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</w:pPr>
                            <w:r w:rsidRPr="003C436D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>Wciśnij „Zastosuj zmiany” – Raport powinien teraz prezentować Twoje dane!</w:t>
                            </w:r>
                          </w:p>
                          <w:p w14:paraId="2C851F16" w14:textId="357B6E4C" w:rsidR="003C436D" w:rsidRPr="003C436D" w:rsidRDefault="003C436D" w:rsidP="003C436D">
                            <w:pP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</w:pPr>
                            <w:r w:rsidRPr="003C436D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>Etap 4: Konfiguracja Power BI w języku angielskim:</w:t>
                            </w:r>
                          </w:p>
                          <w:p w14:paraId="32DA6552" w14:textId="77777777" w:rsidR="00484878" w:rsidRPr="003C436D" w:rsidRDefault="00484878" w:rsidP="00484878">
                            <w:pPr>
                              <w:pStyle w:val="Akapitzlist"/>
                              <w:numPr>
                                <w:ilvl w:val="0"/>
                                <w:numId w:val="5"/>
                              </w:numP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</w:pPr>
                            <w:r w:rsidRPr="003C436D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 xml:space="preserve">Otwórz plik 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>z rozszerzeniem „</w:t>
                            </w:r>
                            <w:r w:rsidRPr="003C436D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>pbix”.</w:t>
                            </w:r>
                          </w:p>
                          <w:p w14:paraId="35001DEF" w14:textId="77777777" w:rsidR="003C436D" w:rsidRPr="00484878" w:rsidRDefault="003C436D" w:rsidP="003C436D">
                            <w:pPr>
                              <w:pStyle w:val="Akapitzlist"/>
                              <w:numPr>
                                <w:ilvl w:val="0"/>
                                <w:numId w:val="5"/>
                              </w:numP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</w:rPr>
                            </w:pPr>
                            <w:r w:rsidRPr="00484878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</w:rPr>
                              <w:t>Przejdź do zakładki File -&gt; Options and settings -&gt; Data source settings, a następnie kliknij “Change Source”.</w:t>
                            </w:r>
                          </w:p>
                          <w:p w14:paraId="2656BD80" w14:textId="77777777" w:rsidR="003C436D" w:rsidRPr="003C436D" w:rsidRDefault="003C436D" w:rsidP="003C436D">
                            <w:pPr>
                              <w:pStyle w:val="Akapitzlist"/>
                              <w:numPr>
                                <w:ilvl w:val="0"/>
                                <w:numId w:val="5"/>
                              </w:numP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</w:pPr>
                            <w:r w:rsidRPr="003C436D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>Kliknij „Browse”, wskazując plik z własnymi danymi, a potem zatwierdź OK i zamknij, klikając „Close”.</w:t>
                            </w:r>
                          </w:p>
                          <w:p w14:paraId="65E2CE64" w14:textId="3E2126FD" w:rsidR="000B4502" w:rsidRPr="003C436D" w:rsidRDefault="003C436D" w:rsidP="003C436D">
                            <w:pPr>
                              <w:pStyle w:val="Akapitzlist"/>
                              <w:numPr>
                                <w:ilvl w:val="0"/>
                                <w:numId w:val="5"/>
                              </w:numP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</w:pPr>
                            <w:r w:rsidRPr="003C436D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  <w:lang w:val="pl-PL"/>
                              </w:rPr>
                              <w:t>Kliknij „Apply changes” – Raport powinien teraz prezentować Twoje dane!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15218" w:rsidRPr="00F64477">
              <w:rPr>
                <w:noProof/>
                <w:lang w:val="pl-PL"/>
              </w:rPr>
              <mc:AlternateContent>
                <mc:Choice Requires="wps">
                  <w:drawing>
                    <wp:inline distT="0" distB="0" distL="0" distR="0" wp14:anchorId="5E93A31C" wp14:editId="60E553DE">
                      <wp:extent cx="3493827" cy="1303116"/>
                      <wp:effectExtent l="0" t="0" r="0" b="0"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93827" cy="13031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3E46F35" w14:textId="3DD7DEF4" w:rsidR="00515218" w:rsidRPr="008F2D78" w:rsidRDefault="00592983" w:rsidP="00515218">
                                  <w:pPr>
                                    <w:pStyle w:val="Bezodstpw"/>
                                    <w:rPr>
                                      <w:color w:val="44546A" w:themeColor="text2"/>
                                      <w:lang w:val="pl-PL"/>
                                    </w:rPr>
                                  </w:pPr>
                                  <w:r w:rsidRPr="00592983">
                                    <w:rPr>
                                      <w:lang w:val="pl-PL"/>
                                    </w:rPr>
                                    <w:t>Po zaznajomieniu się z niniejszym przewodnikiem, będziesz posiadać kompletną wiedzę niezbędną do skutecznego wykorzystania raportów opartych na własnych danych biznesowych.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93A31C" id="Text Box 12" o:spid="_x0000_s1032" type="#_x0000_t202" style="width:275.1pt;height:10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" filled="f" stroked="f" strokeweight=".5pt">
                      <v:textbox>
                        <w:txbxContent>
                          <w:p w14:paraId="33E46F35" w14:textId="3DD7DEF4" w:rsidR="00515218" w:rsidRPr="008F2D78" w:rsidRDefault="00592983" w:rsidP="00515218">
                            <w:pPr>
                              <w:pStyle w:val="Bezodstpw"/>
                              <w:rPr>
                                <w:color w:val="44546A" w:themeColor="text2"/>
                                <w:lang w:val="pl-PL"/>
                              </w:rPr>
                            </w:pPr>
                            <w:r w:rsidRPr="00592983">
                              <w:rPr>
                                <w:lang w:val="pl-PL"/>
                              </w:rPr>
                              <w:t>Po zaznajomieniu się z niniejszym przewodnikiem, będziesz posiadać kompletną wiedzę niezbędną do skutecznego wykorzystania raportów opartych na własnych danych biznesowych.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2429DD" w:rsidRPr="00F64477" w14:paraId="1DB9530B" w14:textId="77777777" w:rsidTr="002429DD">
        <w:trPr>
          <w:trHeight w:val="8604"/>
        </w:trPr>
        <w:tc>
          <w:tcPr>
            <w:tcW w:w="4442" w:type="dxa"/>
          </w:tcPr>
          <w:p w14:paraId="0B773D64" w14:textId="7D65D83E" w:rsidR="000B4502" w:rsidRPr="00F64477" w:rsidRDefault="000B4502">
            <w:pPr>
              <w:rPr>
                <w:lang w:val="pl-PL"/>
              </w:rPr>
            </w:pPr>
          </w:p>
        </w:tc>
        <w:tc>
          <w:tcPr>
            <w:tcW w:w="7743" w:type="dxa"/>
            <w:gridSpan w:val="2"/>
          </w:tcPr>
          <w:p w14:paraId="787AE53D" w14:textId="178FE7D1" w:rsidR="000B4502" w:rsidRPr="00F64477" w:rsidRDefault="000B4502">
            <w:pPr>
              <w:rPr>
                <w:lang w:val="pl-PL"/>
              </w:rPr>
            </w:pPr>
          </w:p>
        </w:tc>
      </w:tr>
    </w:tbl>
    <w:p w14:paraId="5A742E00" w14:textId="77777777" w:rsidR="00392FA9" w:rsidRPr="00F64477" w:rsidRDefault="00392FA9">
      <w:pPr>
        <w:rPr>
          <w:lang w:val="pl-PL"/>
        </w:rPr>
      </w:pPr>
    </w:p>
    <w:sectPr w:rsidR="00392FA9" w:rsidRPr="00F64477" w:rsidSect="00021C04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EA37F3"/>
    <w:multiLevelType w:val="hybridMultilevel"/>
    <w:tmpl w:val="43929C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FB0176"/>
    <w:multiLevelType w:val="hybridMultilevel"/>
    <w:tmpl w:val="DA6CF9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4D33F9"/>
    <w:multiLevelType w:val="hybridMultilevel"/>
    <w:tmpl w:val="514E7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7C491E"/>
    <w:multiLevelType w:val="hybridMultilevel"/>
    <w:tmpl w:val="766EE6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F81D8F"/>
    <w:multiLevelType w:val="hybridMultilevel"/>
    <w:tmpl w:val="7ACC7B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6499484">
    <w:abstractNumId w:val="0"/>
  </w:num>
  <w:num w:numId="2" w16cid:durableId="406732186">
    <w:abstractNumId w:val="4"/>
  </w:num>
  <w:num w:numId="3" w16cid:durableId="1349483630">
    <w:abstractNumId w:val="3"/>
  </w:num>
  <w:num w:numId="4" w16cid:durableId="905073695">
    <w:abstractNumId w:val="1"/>
  </w:num>
  <w:num w:numId="5" w16cid:durableId="18511424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D78"/>
    <w:rsid w:val="00021C04"/>
    <w:rsid w:val="000B4502"/>
    <w:rsid w:val="00104080"/>
    <w:rsid w:val="002429DD"/>
    <w:rsid w:val="00392FA9"/>
    <w:rsid w:val="003C436D"/>
    <w:rsid w:val="00484878"/>
    <w:rsid w:val="00515218"/>
    <w:rsid w:val="00592983"/>
    <w:rsid w:val="00714AA5"/>
    <w:rsid w:val="00745C53"/>
    <w:rsid w:val="007B6FE6"/>
    <w:rsid w:val="0083600B"/>
    <w:rsid w:val="008F2D78"/>
    <w:rsid w:val="009974AB"/>
    <w:rsid w:val="00A1111B"/>
    <w:rsid w:val="00BB13BB"/>
    <w:rsid w:val="00D76AB2"/>
    <w:rsid w:val="00F64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2E9B8"/>
  <w15:chartTrackingRefBased/>
  <w15:docId w15:val="{D599E8A8-20CB-4095-89A8-7CE93E132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104080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PodtytuZnak">
    <w:name w:val="Podtytuł Znak"/>
    <w:basedOn w:val="Domylnaczcionkaakapitu"/>
    <w:link w:val="Podtytu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Nagwek1Znak">
    <w:name w:val="Nagłówek 1 Znak"/>
    <w:basedOn w:val="Domylnaczcionkaakapitu"/>
    <w:link w:val="Nagwek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Bezodstpw">
    <w:name w:val="No Spacing"/>
    <w:uiPriority w:val="1"/>
    <w:qFormat/>
    <w:rsid w:val="000B4502"/>
    <w:pPr>
      <w:spacing w:after="0" w:line="240" w:lineRule="auto"/>
    </w:pPr>
  </w:style>
  <w:style w:type="character" w:customStyle="1" w:styleId="Nagwek3Znak">
    <w:name w:val="Nagłówek 3 Znak"/>
    <w:basedOn w:val="Domylnaczcionkaakapitu"/>
    <w:link w:val="Nagwek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8F2D78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F2D78"/>
    <w:rPr>
      <w:color w:val="605E5C"/>
      <w:shd w:val="clear" w:color="auto" w:fill="E1DFDD"/>
    </w:rPr>
  </w:style>
  <w:style w:type="paragraph" w:styleId="Akapitzlist">
    <w:name w:val="List Paragraph"/>
    <w:basedOn w:val="Normalny"/>
    <w:uiPriority w:val="34"/>
    <w:qFormat/>
    <w:rsid w:val="00F644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58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icrosoft.com/pl-pl/download/details.aspx?id=58494" TargetMode="External"/><Relationship Id="rId3" Type="http://schemas.openxmlformats.org/officeDocument/2006/relationships/settings" Target="settings.xml"/><Relationship Id="rId7" Type="http://schemas.openxmlformats.org/officeDocument/2006/relationships/hyperlink" Target="mailto:info.pl@booksy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microsoft.com/pl-pl/download/details.aspx?id=58494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info.pl@booksy.com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bork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44</TotalTime>
  <Pages>2</Pages>
  <Words>2</Words>
  <Characters>18</Characters>
  <Application>Microsoft Office Word</Application>
  <DocSecurity>0</DocSecurity>
  <Lines>1</Lines>
  <Paragraphs>1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Grzegorz Borkowski</dc:creator>
  <cp:keywords/>
  <dc:description/>
  <cp:lastModifiedBy>Grzegorz Borkowski</cp:lastModifiedBy>
  <cp:revision>4</cp:revision>
  <dcterms:created xsi:type="dcterms:W3CDTF">2023-11-13T16:44:00Z</dcterms:created>
  <dcterms:modified xsi:type="dcterms:W3CDTF">2023-11-15T12:18:00Z</dcterms:modified>
</cp:coreProperties>
</file>